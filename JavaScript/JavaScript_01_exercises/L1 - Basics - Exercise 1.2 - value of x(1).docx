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4FB6" w14:textId="77777777" w:rsidR="00993D49" w:rsidRPr="006F4349" w:rsidRDefault="00993D49" w:rsidP="00720B1B">
      <w:pPr>
        <w:pStyle w:val="Title"/>
        <w:pBdr>
          <w:bottom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EB991E" wp14:editId="3A5DBAF0">
            <wp:simplePos x="0" y="0"/>
            <wp:positionH relativeFrom="margin">
              <wp:posOffset>-10906</wp:posOffset>
            </wp:positionH>
            <wp:positionV relativeFrom="paragraph">
              <wp:posOffset>440690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1D4">
        <w:t xml:space="preserve">Exercise </w:t>
      </w:r>
      <w:r>
        <w:t>#</w:t>
      </w:r>
      <w:r w:rsidR="00720B1B">
        <w:t>2</w:t>
      </w:r>
      <w:r>
        <w:t xml:space="preserve"> – </w:t>
      </w:r>
      <w:r w:rsidR="00134B5A">
        <w:rPr>
          <w:sz w:val="50"/>
          <w:szCs w:val="50"/>
        </w:rPr>
        <w:t>Front end development</w:t>
      </w:r>
      <w:r>
        <w:t>:</w:t>
      </w:r>
      <w:r w:rsidRPr="005A31D4">
        <w:t xml:space="preserve"> </w:t>
      </w:r>
      <w:r w:rsidR="00C92B87">
        <w:t>basics</w:t>
      </w:r>
    </w:p>
    <w:p w14:paraId="563EEE3B" w14:textId="77777777" w:rsidR="00E235F8" w:rsidRDefault="00E235F8" w:rsidP="00E235F8"/>
    <w:p w14:paraId="474623AD" w14:textId="77777777" w:rsidR="006E79C0" w:rsidRPr="005A31D4" w:rsidRDefault="006E79C0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Pr="005A31D4">
        <w:rPr>
          <w:rFonts w:ascii="Calibri" w:eastAsia="Times New Roman" w:hAnsi="Calibri" w:cs="Times New Roman"/>
          <w:color w:val="000000"/>
        </w:rPr>
        <w:t>:</w:t>
      </w:r>
    </w:p>
    <w:p w14:paraId="68D3804F" w14:textId="77777777" w:rsidR="006E79C0" w:rsidRPr="007A381E" w:rsidRDefault="00134B5A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JavaScript</w:t>
      </w:r>
      <w:r w:rsidR="00720B1B">
        <w:rPr>
          <w:rFonts w:ascii="Calibri" w:eastAsia="Times New Roman" w:hAnsi="Calibri" w:cs="Times New Roman"/>
          <w:color w:val="000000"/>
        </w:rPr>
        <w:t xml:space="preserve"> functions, arrays and objects</w:t>
      </w:r>
    </w:p>
    <w:p w14:paraId="14EE3616" w14:textId="77777777" w:rsidR="006E79C0" w:rsidRDefault="006E79C0" w:rsidP="00C6626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F4349">
        <w:rPr>
          <w:rFonts w:ascii="Calibri" w:hAnsi="Calibri"/>
          <w:b/>
          <w:bCs/>
          <w:color w:val="000000"/>
          <w:sz w:val="22"/>
          <w:szCs w:val="22"/>
        </w:rPr>
        <w:t xml:space="preserve">Submitting solution: </w:t>
      </w:r>
      <w:r w:rsidR="00C66269">
        <w:rPr>
          <w:rFonts w:ascii="Calibri" w:hAnsi="Calibri"/>
          <w:color w:val="000000"/>
          <w:sz w:val="22"/>
          <w:szCs w:val="22"/>
        </w:rPr>
        <w:t>yes</w:t>
      </w:r>
    </w:p>
    <w:p w14:paraId="119DA63D" w14:textId="77777777" w:rsidR="006E79C0" w:rsidRPr="005D7682" w:rsidRDefault="006E79C0" w:rsidP="006E79C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School </w:t>
      </w:r>
      <w:r w:rsidRPr="006F4349">
        <w:rPr>
          <w:rFonts w:ascii="Calibri" w:hAnsi="Calibri"/>
          <w:b/>
          <w:bCs/>
          <w:color w:val="000000"/>
          <w:sz w:val="22"/>
          <w:szCs w:val="22"/>
        </w:rPr>
        <w:t xml:space="preserve">solution: </w:t>
      </w:r>
      <w:r w:rsidRPr="006A3AB0">
        <w:rPr>
          <w:rFonts w:ascii="Calibri" w:hAnsi="Calibri"/>
          <w:color w:val="000000"/>
          <w:sz w:val="22"/>
          <w:szCs w:val="22"/>
        </w:rPr>
        <w:t>y</w:t>
      </w:r>
      <w:r>
        <w:rPr>
          <w:rFonts w:ascii="Calibri" w:hAnsi="Calibri"/>
          <w:color w:val="000000"/>
          <w:sz w:val="22"/>
          <w:szCs w:val="22"/>
        </w:rPr>
        <w:t>es</w:t>
      </w:r>
    </w:p>
    <w:p w14:paraId="67FF2722" w14:textId="77777777" w:rsidR="00993D49" w:rsidRDefault="00993D49" w:rsidP="00993D49">
      <w:pPr>
        <w:pStyle w:val="Heading1"/>
        <w:spacing w:line="259" w:lineRule="auto"/>
        <w:rPr>
          <w:rFonts w:ascii="Calibri" w:eastAsia="Times New Roman" w:hAnsi="Calibri" w:cs="Times New Roman"/>
          <w:color w:val="000000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38D95504" wp14:editId="049F4D67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F2"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14:paraId="428D2D4D" w14:textId="77777777" w:rsidR="00AB39CE" w:rsidRDefault="00AB39CE" w:rsidP="00AB3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3D0FB6AB" w14:textId="77777777" w:rsidR="00AB39CE" w:rsidRPr="00AB39CE" w:rsidRDefault="00EF3B44" w:rsidP="00AB3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</w:t>
      </w:r>
      <w:r w:rsidR="00AB39CE" w:rsidRPr="00AB39CE">
        <w:rPr>
          <w:rFonts w:eastAsia="Times New Roman" w:cstheme="minorHAnsi"/>
        </w:rPr>
        <w:t>hat is the value of the variable x once this code runs?</w:t>
      </w:r>
    </w:p>
    <w:p w14:paraId="1EDF93D7" w14:textId="77777777" w:rsidR="00AB39CE" w:rsidRDefault="00AB39CE" w:rsidP="00AB3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2377128" w14:textId="64E3FC49" w:rsidR="00AB39CE" w:rsidRPr="00AB39CE" w:rsidRDefault="00300D81" w:rsidP="00AB3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var</w:t>
      </w:r>
      <w:r w:rsidR="00AB39CE" w:rsidRPr="00AB39CE">
        <w:rPr>
          <w:rFonts w:eastAsia="Times New Roman" w:cstheme="minorHAnsi"/>
        </w:rPr>
        <w:t xml:space="preserve"> color = 'green';</w:t>
      </w:r>
    </w:p>
    <w:p w14:paraId="23FCBB0A" w14:textId="1B003A23" w:rsidR="00AB39CE" w:rsidRPr="00AB39CE" w:rsidRDefault="00300D81" w:rsidP="00AB3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bookmarkStart w:id="0" w:name="js-1.html-36"/>
      <w:bookmarkEnd w:id="0"/>
      <w:r>
        <w:rPr>
          <w:rFonts w:eastAsia="Times New Roman" w:cstheme="minorHAnsi"/>
        </w:rPr>
        <w:t>var</w:t>
      </w:r>
      <w:r w:rsidR="00AB39CE" w:rsidRPr="00AB39CE">
        <w:rPr>
          <w:rFonts w:eastAsia="Times New Roman" w:cstheme="minorHAnsi"/>
        </w:rPr>
        <w:t xml:space="preserve"> name = '</w:t>
      </w:r>
      <w:proofErr w:type="spellStart"/>
      <w:r w:rsidR="00AB39CE" w:rsidRPr="00AB39CE">
        <w:rPr>
          <w:rFonts w:eastAsia="Times New Roman" w:cstheme="minorHAnsi"/>
        </w:rPr>
        <w:t>toli</w:t>
      </w:r>
      <w:proofErr w:type="spellEnd"/>
      <w:r w:rsidR="00AB39CE" w:rsidRPr="00AB39CE">
        <w:rPr>
          <w:rFonts w:eastAsia="Times New Roman" w:cstheme="minorHAnsi"/>
        </w:rPr>
        <w:t>';</w:t>
      </w:r>
    </w:p>
    <w:p w14:paraId="31A02842" w14:textId="3B3FF83A" w:rsidR="00AB39CE" w:rsidRPr="00AB39CE" w:rsidRDefault="00300D81" w:rsidP="00AB3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bookmarkStart w:id="1" w:name="js-1.html-37"/>
      <w:bookmarkStart w:id="2" w:name="js-1.html-38"/>
      <w:bookmarkEnd w:id="1"/>
      <w:bookmarkEnd w:id="2"/>
      <w:r>
        <w:rPr>
          <w:rFonts w:eastAsia="Times New Roman" w:cstheme="minorHAnsi"/>
        </w:rPr>
        <w:t>var</w:t>
      </w:r>
      <w:r w:rsidR="00AB39CE" w:rsidRPr="00AB39CE">
        <w:rPr>
          <w:rFonts w:eastAsia="Times New Roman" w:cstheme="minorHAnsi"/>
        </w:rPr>
        <w:t xml:space="preserve"> </w:t>
      </w:r>
      <w:proofErr w:type="spellStart"/>
      <w:r w:rsidR="00AB39CE" w:rsidRPr="00AB39CE">
        <w:rPr>
          <w:rFonts w:eastAsia="Times New Roman" w:cstheme="minorHAnsi"/>
        </w:rPr>
        <w:t>longName</w:t>
      </w:r>
      <w:proofErr w:type="spellEnd"/>
      <w:r w:rsidR="00AB39CE" w:rsidRPr="00AB39CE">
        <w:rPr>
          <w:rFonts w:eastAsia="Times New Roman" w:cstheme="minorHAnsi"/>
        </w:rPr>
        <w:t xml:space="preserve"> = </w:t>
      </w:r>
      <w:proofErr w:type="spellStart"/>
      <w:proofErr w:type="gramStart"/>
      <w:r w:rsidR="00AB39CE" w:rsidRPr="00AB39CE">
        <w:rPr>
          <w:rFonts w:eastAsia="Times New Roman" w:cstheme="minorHAnsi"/>
        </w:rPr>
        <w:t>name.length</w:t>
      </w:r>
      <w:proofErr w:type="spellEnd"/>
      <w:proofErr w:type="gramEnd"/>
      <w:r w:rsidR="00AB39CE" w:rsidRPr="00AB39CE">
        <w:rPr>
          <w:rFonts w:eastAsia="Times New Roman" w:cstheme="minorHAnsi"/>
        </w:rPr>
        <w:t xml:space="preserve"> &gt; 5;</w:t>
      </w:r>
      <w:bookmarkStart w:id="3" w:name="js-1.html-39"/>
      <w:bookmarkEnd w:id="3"/>
    </w:p>
    <w:p w14:paraId="68352A3D" w14:textId="74F4BE47" w:rsidR="00AB39CE" w:rsidRPr="00AB39CE" w:rsidRDefault="00300D81" w:rsidP="00AB3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var</w:t>
      </w:r>
      <w:r w:rsidR="00AB39CE" w:rsidRPr="00AB39CE">
        <w:rPr>
          <w:rFonts w:eastAsia="Times New Roman" w:cstheme="minorHAnsi"/>
        </w:rPr>
        <w:t xml:space="preserve"> </w:t>
      </w:r>
      <w:proofErr w:type="spellStart"/>
      <w:r w:rsidR="00AB39CE" w:rsidRPr="00AB39CE">
        <w:rPr>
          <w:rFonts w:eastAsia="Times New Roman" w:cstheme="minorHAnsi"/>
        </w:rPr>
        <w:t>colorStartsWithg</w:t>
      </w:r>
      <w:proofErr w:type="spellEnd"/>
      <w:r w:rsidR="00AB39CE" w:rsidRPr="00AB39CE">
        <w:rPr>
          <w:rFonts w:eastAsia="Times New Roman" w:cstheme="minorHAnsi"/>
        </w:rPr>
        <w:t xml:space="preserve"> = </w:t>
      </w:r>
      <w:proofErr w:type="gramStart"/>
      <w:r w:rsidR="00AB39CE" w:rsidRPr="00AB39CE">
        <w:rPr>
          <w:rFonts w:eastAsia="Times New Roman" w:cstheme="minorHAnsi"/>
        </w:rPr>
        <w:t>color[</w:t>
      </w:r>
      <w:proofErr w:type="gramEnd"/>
      <w:r w:rsidR="00AB39CE" w:rsidRPr="00AB39CE">
        <w:rPr>
          <w:rFonts w:eastAsia="Times New Roman" w:cstheme="minorHAnsi"/>
        </w:rPr>
        <w:t>0] === 'g';</w:t>
      </w:r>
    </w:p>
    <w:p w14:paraId="5AA26430" w14:textId="24D688D1" w:rsidR="00AB39CE" w:rsidRDefault="00300D81" w:rsidP="00AB3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bookmarkStart w:id="4" w:name="js-1.html-40"/>
      <w:bookmarkStart w:id="5" w:name="js-1.html-41"/>
      <w:bookmarkEnd w:id="4"/>
      <w:bookmarkEnd w:id="5"/>
      <w:r>
        <w:rPr>
          <w:rFonts w:eastAsia="Times New Roman" w:cstheme="minorHAnsi"/>
        </w:rPr>
        <w:t>var</w:t>
      </w:r>
      <w:r w:rsidR="00AB39CE" w:rsidRPr="00AB39CE">
        <w:rPr>
          <w:rFonts w:eastAsia="Times New Roman" w:cstheme="minorHAnsi"/>
        </w:rPr>
        <w:t xml:space="preserve"> x = </w:t>
      </w:r>
      <w:proofErr w:type="spellStart"/>
      <w:r w:rsidR="00AB39CE" w:rsidRPr="00AB39CE">
        <w:rPr>
          <w:rFonts w:eastAsia="Times New Roman" w:cstheme="minorHAnsi"/>
        </w:rPr>
        <w:t>longName</w:t>
      </w:r>
      <w:proofErr w:type="spellEnd"/>
      <w:r w:rsidR="00AB39CE" w:rsidRPr="00AB39CE">
        <w:rPr>
          <w:rFonts w:eastAsia="Times New Roman" w:cstheme="minorHAnsi"/>
        </w:rPr>
        <w:t xml:space="preserve"> </w:t>
      </w:r>
      <w:r w:rsidR="00AB39CE" w:rsidRPr="00AB39CE">
        <w:rPr>
          <w:rFonts w:eastAsia="Times New Roman" w:cstheme="minorHAnsi"/>
          <w:shd w:val="clear" w:color="auto" w:fill="E3D2D2"/>
        </w:rPr>
        <w:t>&amp;&amp;</w:t>
      </w:r>
      <w:r w:rsidR="00AB39CE" w:rsidRPr="00AB39CE">
        <w:rPr>
          <w:rFonts w:eastAsia="Times New Roman" w:cstheme="minorHAnsi"/>
        </w:rPr>
        <w:t xml:space="preserve"> </w:t>
      </w:r>
      <w:proofErr w:type="spellStart"/>
      <w:r w:rsidR="00AB39CE" w:rsidRPr="00AB39CE">
        <w:rPr>
          <w:rFonts w:eastAsia="Times New Roman" w:cstheme="minorHAnsi"/>
        </w:rPr>
        <w:t>colorStartsWithg</w:t>
      </w:r>
      <w:proofErr w:type="spellEnd"/>
      <w:r w:rsidR="00AB39CE" w:rsidRPr="00AB39CE">
        <w:rPr>
          <w:rFonts w:eastAsia="Times New Roman" w:cstheme="minorHAnsi"/>
        </w:rPr>
        <w:t>;</w:t>
      </w:r>
    </w:p>
    <w:p w14:paraId="22EA7336" w14:textId="77777777" w:rsidR="00031143" w:rsidRDefault="00031143" w:rsidP="00AB3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7529611" w14:textId="77777777" w:rsidR="00031143" w:rsidRDefault="00031143" w:rsidP="00AB3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5653CD89" w14:textId="77777777" w:rsidR="00031143" w:rsidRDefault="00031143" w:rsidP="00AB3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What is the value of char?</w:t>
      </w:r>
    </w:p>
    <w:p w14:paraId="6800E5EC" w14:textId="5F107BFE" w:rsidR="00031143" w:rsidRPr="00031143" w:rsidRDefault="00300D81" w:rsidP="0003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var</w:t>
      </w:r>
      <w:r w:rsidR="00031143" w:rsidRPr="00031143">
        <w:rPr>
          <w:rFonts w:eastAsia="Times New Roman" w:cstheme="minorHAnsi"/>
        </w:rPr>
        <w:t xml:space="preserve"> life = "is great";</w:t>
      </w:r>
    </w:p>
    <w:p w14:paraId="058170D2" w14:textId="2B71A9D8" w:rsidR="00031143" w:rsidRDefault="00300D81" w:rsidP="0003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bookmarkStart w:id="6" w:name="js-1.html-94"/>
      <w:bookmarkEnd w:id="6"/>
      <w:r>
        <w:rPr>
          <w:rFonts w:eastAsia="Times New Roman" w:cstheme="minorHAnsi"/>
        </w:rPr>
        <w:t>var</w:t>
      </w:r>
      <w:r w:rsidR="00031143" w:rsidRPr="00031143">
        <w:rPr>
          <w:rFonts w:eastAsia="Times New Roman" w:cstheme="minorHAnsi"/>
        </w:rPr>
        <w:t xml:space="preserve"> char = </w:t>
      </w:r>
      <w:proofErr w:type="gramStart"/>
      <w:r w:rsidR="00031143" w:rsidRPr="00031143">
        <w:rPr>
          <w:rFonts w:eastAsia="Times New Roman" w:cstheme="minorHAnsi"/>
        </w:rPr>
        <w:t>life[</w:t>
      </w:r>
      <w:proofErr w:type="gramEnd"/>
      <w:r w:rsidR="00031143" w:rsidRPr="00031143">
        <w:rPr>
          <w:rFonts w:eastAsia="Times New Roman" w:cstheme="minorHAnsi"/>
        </w:rPr>
        <w:t>3];</w:t>
      </w:r>
    </w:p>
    <w:p w14:paraId="51D1D2D9" w14:textId="77777777" w:rsidR="00EF3B44" w:rsidRDefault="00EF3B44" w:rsidP="0003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7992AF43" w14:textId="77777777" w:rsidR="00EF3B44" w:rsidRDefault="00EF3B44" w:rsidP="0003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B5A94C7" w14:textId="77777777" w:rsidR="00EF3B44" w:rsidRPr="00EF3B44" w:rsidRDefault="00EF3B44" w:rsidP="00EF3B44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</w:t>
      </w:r>
      <w:r w:rsidRPr="00EF3B44">
        <w:rPr>
          <w:rFonts w:asciiTheme="minorHAnsi" w:hAnsiTheme="minorHAnsi" w:cstheme="minorHAnsi"/>
          <w:sz w:val="22"/>
          <w:szCs w:val="22"/>
        </w:rPr>
        <w:t>hat will be the value of x after the code runs?</w:t>
      </w:r>
    </w:p>
    <w:p w14:paraId="2D0A5E73" w14:textId="77777777" w:rsidR="00EF3B44" w:rsidRPr="00031143" w:rsidRDefault="00EF3B44" w:rsidP="00EF3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1D6388C" w14:textId="4BEA1A4A" w:rsidR="00EF3B44" w:rsidRPr="00EF3B44" w:rsidRDefault="00EF3B44" w:rsidP="0050403E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proofErr w:type="gramStart"/>
      <w:r w:rsidRPr="00EF3B44">
        <w:rPr>
          <w:rFonts w:asciiTheme="minorHAnsi" w:hAnsiTheme="minorHAnsi" w:cstheme="minorHAnsi"/>
          <w:sz w:val="22"/>
          <w:szCs w:val="22"/>
        </w:rPr>
        <w:t>for(</w:t>
      </w:r>
      <w:proofErr w:type="gramEnd"/>
      <w:r w:rsidR="00300D81">
        <w:rPr>
          <w:rFonts w:asciiTheme="minorHAnsi" w:hAnsiTheme="minorHAnsi" w:cstheme="minorHAnsi"/>
          <w:sz w:val="22"/>
          <w:szCs w:val="22"/>
        </w:rPr>
        <w:t>var</w:t>
      </w:r>
      <w:r w:rsidRPr="00EF3B44">
        <w:rPr>
          <w:rFonts w:asciiTheme="minorHAnsi" w:hAnsiTheme="minorHAnsi" w:cstheme="minorHAnsi"/>
          <w:sz w:val="22"/>
          <w:szCs w:val="22"/>
        </w:rPr>
        <w:t xml:space="preserve"> x = 3; x </w:t>
      </w:r>
      <w:r w:rsidRPr="00EF3B44">
        <w:rPr>
          <w:rStyle w:val="p"/>
          <w:rFonts w:asciiTheme="minorHAnsi" w:hAnsiTheme="minorHAnsi" w:cstheme="minorHAnsi"/>
          <w:sz w:val="22"/>
          <w:szCs w:val="22"/>
        </w:rPr>
        <w:t>&lt;</w:t>
      </w:r>
      <w:r w:rsidRPr="00EF3B44">
        <w:rPr>
          <w:rFonts w:asciiTheme="minorHAnsi" w:hAnsiTheme="minorHAnsi" w:cstheme="minorHAnsi"/>
          <w:sz w:val="22"/>
          <w:szCs w:val="22"/>
        </w:rPr>
        <w:t xml:space="preserve"> </w:t>
      </w:r>
      <w:r w:rsidRPr="00EF3B44">
        <w:rPr>
          <w:rStyle w:val="nt"/>
          <w:rFonts w:asciiTheme="minorHAnsi" w:hAnsiTheme="minorHAnsi" w:cstheme="minorHAnsi"/>
          <w:sz w:val="22"/>
          <w:szCs w:val="22"/>
        </w:rPr>
        <w:t>12</w:t>
      </w:r>
      <w:r w:rsidRPr="00EF3B44">
        <w:rPr>
          <w:rStyle w:val="err"/>
          <w:rFonts w:asciiTheme="minorHAnsi" w:hAnsiTheme="minorHAnsi" w:cstheme="minorHAnsi"/>
          <w:sz w:val="22"/>
          <w:szCs w:val="22"/>
          <w:shd w:val="clear" w:color="auto" w:fill="E3D2D2"/>
        </w:rPr>
        <w:t>;</w:t>
      </w:r>
      <w:r w:rsidRPr="00EF3B44">
        <w:rPr>
          <w:rFonts w:asciiTheme="minorHAnsi" w:hAnsiTheme="minorHAnsi" w:cstheme="minorHAnsi"/>
          <w:sz w:val="22"/>
          <w:szCs w:val="22"/>
        </w:rPr>
        <w:t xml:space="preserve"> </w:t>
      </w:r>
      <w:r w:rsidRPr="00EF3B44">
        <w:rPr>
          <w:rStyle w:val="na"/>
          <w:rFonts w:asciiTheme="minorHAnsi" w:hAnsiTheme="minorHAnsi" w:cstheme="minorHAnsi"/>
          <w:sz w:val="22"/>
          <w:szCs w:val="22"/>
        </w:rPr>
        <w:t>x</w:t>
      </w:r>
      <w:r w:rsidRPr="00EF3B44">
        <w:rPr>
          <w:rStyle w:val="err"/>
          <w:rFonts w:asciiTheme="minorHAnsi" w:hAnsiTheme="minorHAnsi" w:cstheme="minorHAnsi"/>
          <w:sz w:val="22"/>
          <w:szCs w:val="22"/>
          <w:shd w:val="clear" w:color="auto" w:fill="E3D2D2"/>
        </w:rPr>
        <w:t>++){</w:t>
      </w:r>
    </w:p>
    <w:p w14:paraId="12441360" w14:textId="77777777" w:rsidR="00EF3B44" w:rsidRPr="00EF3B44" w:rsidRDefault="00EF3B44" w:rsidP="00EF3B44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bookmarkStart w:id="7" w:name="js-1.html-123"/>
      <w:bookmarkEnd w:id="7"/>
      <w:r w:rsidRPr="00EF3B44">
        <w:rPr>
          <w:rFonts w:asciiTheme="minorHAnsi" w:hAnsiTheme="minorHAnsi" w:cstheme="minorHAnsi"/>
          <w:sz w:val="22"/>
          <w:szCs w:val="22"/>
        </w:rPr>
        <w:t xml:space="preserve">        </w:t>
      </w:r>
      <w:r w:rsidRPr="00EF3B44">
        <w:rPr>
          <w:rStyle w:val="na"/>
          <w:rFonts w:asciiTheme="minorHAnsi" w:hAnsiTheme="minorHAnsi" w:cstheme="minorHAnsi"/>
          <w:sz w:val="22"/>
          <w:szCs w:val="22"/>
        </w:rPr>
        <w:t xml:space="preserve">x </w:t>
      </w:r>
      <w:r w:rsidRPr="00EF3B44">
        <w:rPr>
          <w:rStyle w:val="o"/>
          <w:rFonts w:asciiTheme="minorHAnsi" w:eastAsiaTheme="majorEastAsia" w:hAnsiTheme="minorHAnsi" w:cstheme="minorHAnsi"/>
          <w:b/>
          <w:bCs/>
          <w:sz w:val="22"/>
          <w:szCs w:val="22"/>
        </w:rPr>
        <w:t>=</w:t>
      </w:r>
      <w:r w:rsidRPr="00EF3B44">
        <w:rPr>
          <w:rFonts w:asciiTheme="minorHAnsi" w:hAnsiTheme="minorHAnsi" w:cstheme="minorHAnsi"/>
          <w:sz w:val="22"/>
          <w:szCs w:val="22"/>
        </w:rPr>
        <w:t xml:space="preserve"> </w:t>
      </w:r>
      <w:r w:rsidRPr="00EF3B44">
        <w:rPr>
          <w:rStyle w:val="s"/>
          <w:rFonts w:asciiTheme="minorHAnsi" w:hAnsiTheme="minorHAnsi" w:cstheme="minorHAnsi"/>
          <w:sz w:val="22"/>
          <w:szCs w:val="22"/>
        </w:rPr>
        <w:t>x</w:t>
      </w:r>
      <w:r w:rsidRPr="00EF3B44">
        <w:rPr>
          <w:rFonts w:asciiTheme="minorHAnsi" w:hAnsiTheme="minorHAnsi" w:cstheme="minorHAnsi"/>
          <w:sz w:val="22"/>
          <w:szCs w:val="22"/>
        </w:rPr>
        <w:t xml:space="preserve"> </w:t>
      </w:r>
      <w:r w:rsidRPr="00EF3B44">
        <w:rPr>
          <w:rStyle w:val="err"/>
          <w:rFonts w:asciiTheme="minorHAnsi" w:hAnsiTheme="minorHAnsi" w:cstheme="minorHAnsi"/>
          <w:sz w:val="22"/>
          <w:szCs w:val="22"/>
          <w:shd w:val="clear" w:color="auto" w:fill="E3D2D2"/>
        </w:rPr>
        <w:t>+</w:t>
      </w:r>
      <w:r w:rsidRPr="00EF3B44">
        <w:rPr>
          <w:rFonts w:asciiTheme="minorHAnsi" w:hAnsiTheme="minorHAnsi" w:cstheme="minorHAnsi"/>
          <w:sz w:val="22"/>
          <w:szCs w:val="22"/>
        </w:rPr>
        <w:t xml:space="preserve"> </w:t>
      </w:r>
      <w:r w:rsidRPr="00EF3B44">
        <w:rPr>
          <w:rStyle w:val="na"/>
          <w:rFonts w:asciiTheme="minorHAnsi" w:hAnsiTheme="minorHAnsi" w:cstheme="minorHAnsi"/>
          <w:sz w:val="22"/>
          <w:szCs w:val="22"/>
        </w:rPr>
        <w:t>3</w:t>
      </w:r>
      <w:r w:rsidRPr="00EF3B44">
        <w:rPr>
          <w:rStyle w:val="err"/>
          <w:rFonts w:asciiTheme="minorHAnsi" w:hAnsiTheme="minorHAnsi" w:cstheme="minorHAnsi"/>
          <w:sz w:val="22"/>
          <w:szCs w:val="22"/>
          <w:shd w:val="clear" w:color="auto" w:fill="E3D2D2"/>
        </w:rPr>
        <w:t>;</w:t>
      </w:r>
    </w:p>
    <w:p w14:paraId="58A80C6A" w14:textId="77777777" w:rsidR="00EF3B44" w:rsidRDefault="00EF3B44" w:rsidP="00EF3B44">
      <w:pPr>
        <w:pStyle w:val="HTMLPreformatted"/>
        <w:shd w:val="clear" w:color="auto" w:fill="FFFFFF"/>
        <w:rPr>
          <w:rStyle w:val="err"/>
          <w:rFonts w:asciiTheme="minorHAnsi" w:hAnsiTheme="minorHAnsi" w:cstheme="minorHAnsi"/>
          <w:sz w:val="22"/>
          <w:szCs w:val="22"/>
          <w:shd w:val="clear" w:color="auto" w:fill="E3D2D2"/>
        </w:rPr>
      </w:pPr>
      <w:bookmarkStart w:id="8" w:name="js-1.html-124"/>
      <w:bookmarkEnd w:id="8"/>
      <w:r w:rsidRPr="00EF3B4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EF3B44">
        <w:rPr>
          <w:rStyle w:val="err"/>
          <w:rFonts w:asciiTheme="minorHAnsi" w:hAnsiTheme="minorHAnsi" w:cstheme="minorHAnsi"/>
          <w:sz w:val="22"/>
          <w:szCs w:val="22"/>
          <w:shd w:val="clear" w:color="auto" w:fill="E3D2D2"/>
        </w:rPr>
        <w:t>}</w:t>
      </w:r>
    </w:p>
    <w:p w14:paraId="41F11460" w14:textId="77777777" w:rsidR="00EF3B44" w:rsidRDefault="00EF3B44" w:rsidP="00EF3B44">
      <w:pPr>
        <w:pStyle w:val="HTMLPreformatted"/>
        <w:shd w:val="clear" w:color="auto" w:fill="FFFFFF"/>
        <w:rPr>
          <w:rStyle w:val="err"/>
          <w:rFonts w:asciiTheme="minorHAnsi" w:hAnsiTheme="minorHAnsi" w:cstheme="minorHAnsi"/>
          <w:sz w:val="22"/>
          <w:szCs w:val="22"/>
          <w:shd w:val="clear" w:color="auto" w:fill="E3D2D2"/>
        </w:rPr>
      </w:pPr>
    </w:p>
    <w:p w14:paraId="58A786DB" w14:textId="77777777" w:rsidR="00EF3B44" w:rsidRDefault="00EF3B44" w:rsidP="00EF3B44">
      <w:pPr>
        <w:pStyle w:val="HTMLPreformatted"/>
        <w:shd w:val="clear" w:color="auto" w:fill="FFFFFF"/>
        <w:rPr>
          <w:rStyle w:val="err"/>
          <w:rFonts w:asciiTheme="minorHAnsi" w:hAnsiTheme="minorHAnsi" w:cstheme="minorHAnsi"/>
          <w:sz w:val="22"/>
          <w:szCs w:val="22"/>
          <w:shd w:val="clear" w:color="auto" w:fill="E3D2D2"/>
        </w:rPr>
      </w:pPr>
    </w:p>
    <w:p w14:paraId="2DED738D" w14:textId="77777777" w:rsidR="00EF3B44" w:rsidRDefault="00EF3B44" w:rsidP="00EF3B44">
      <w:pPr>
        <w:pStyle w:val="HTMLPreformatted"/>
        <w:shd w:val="clear" w:color="auto" w:fill="FFFFFF"/>
        <w:rPr>
          <w:rStyle w:val="err"/>
          <w:rFonts w:asciiTheme="minorHAnsi" w:hAnsiTheme="minorHAnsi" w:cstheme="minorHAnsi"/>
          <w:sz w:val="22"/>
          <w:szCs w:val="22"/>
          <w:shd w:val="clear" w:color="auto" w:fill="E3D2D2"/>
        </w:rPr>
      </w:pPr>
    </w:p>
    <w:p w14:paraId="0976A298" w14:textId="77777777" w:rsidR="00EF3B44" w:rsidRPr="00EF3B44" w:rsidRDefault="00EF3B44" w:rsidP="00EF3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</w:t>
      </w:r>
      <w:r w:rsidRPr="00EF3B44">
        <w:rPr>
          <w:rFonts w:eastAsia="Times New Roman" w:cstheme="minorHAnsi"/>
          <w:color w:val="000000" w:themeColor="text1"/>
        </w:rPr>
        <w:t>hat will be the value of the variable correct after the code runs?</w:t>
      </w:r>
    </w:p>
    <w:p w14:paraId="274867CE" w14:textId="7EDF5796" w:rsidR="00EF3B44" w:rsidRPr="00EF3B44" w:rsidRDefault="00300D81" w:rsidP="00EF3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var</w:t>
      </w:r>
      <w:r w:rsidR="00EF3B44" w:rsidRPr="00EF3B44">
        <w:rPr>
          <w:rFonts w:eastAsia="Times New Roman" w:cstheme="minorHAnsi"/>
          <w:color w:val="000000" w:themeColor="text1"/>
        </w:rPr>
        <w:t xml:space="preserve"> </w:t>
      </w:r>
      <w:r w:rsidR="0050403E" w:rsidRPr="00EF3B44">
        <w:rPr>
          <w:rFonts w:eastAsia="Times New Roman" w:cstheme="minorHAnsi"/>
          <w:color w:val="000000" w:themeColor="text1"/>
        </w:rPr>
        <w:t>correct =</w:t>
      </w:r>
      <w:r w:rsidR="00EF3B44" w:rsidRPr="00EF3B44">
        <w:rPr>
          <w:rFonts w:eastAsia="Times New Roman" w:cstheme="minorHAnsi"/>
          <w:color w:val="000000" w:themeColor="text1"/>
        </w:rPr>
        <w:t xml:space="preserve"> "soft" === "hard" || 6 &gt; 5 </w:t>
      </w:r>
      <w:r w:rsidR="00EF3B44" w:rsidRPr="00EF3B44">
        <w:rPr>
          <w:rFonts w:eastAsia="Times New Roman" w:cstheme="minorHAnsi"/>
          <w:color w:val="000000" w:themeColor="text1"/>
          <w:shd w:val="clear" w:color="auto" w:fill="E3D2D2"/>
        </w:rPr>
        <w:t>&amp;&amp;</w:t>
      </w:r>
      <w:r w:rsidR="00EF3B44" w:rsidRPr="00EF3B44">
        <w:rPr>
          <w:rFonts w:eastAsia="Times New Roman" w:cstheme="minorHAnsi"/>
          <w:color w:val="000000" w:themeColor="text1"/>
        </w:rPr>
        <w:t xml:space="preserve"> 2 === 1 + 1;</w:t>
      </w:r>
    </w:p>
    <w:p w14:paraId="1FC3015C" w14:textId="77777777" w:rsidR="00EF3B44" w:rsidRPr="00EF3B44" w:rsidRDefault="00EF3B44" w:rsidP="00EF3B44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1717F0C1" w14:textId="77777777" w:rsidR="00031143" w:rsidRPr="00AB39CE" w:rsidRDefault="00031143" w:rsidP="00EF3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C7BD6C9" w14:textId="77777777" w:rsidR="00C100F2" w:rsidRPr="00C100F2" w:rsidRDefault="00C100F2" w:rsidP="00A36FC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sectPr w:rsidR="00C100F2" w:rsidRPr="00C100F2" w:rsidSect="00E235F8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97BF" w14:textId="77777777" w:rsidR="00EC5B1F" w:rsidRDefault="00EC5B1F" w:rsidP="00DE2809">
      <w:pPr>
        <w:spacing w:after="0" w:line="240" w:lineRule="auto"/>
      </w:pPr>
      <w:r>
        <w:separator/>
      </w:r>
    </w:p>
  </w:endnote>
  <w:endnote w:type="continuationSeparator" w:id="0">
    <w:p w14:paraId="3C3B376D" w14:textId="77777777" w:rsidR="00EC5B1F" w:rsidRDefault="00EC5B1F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7242E" w14:textId="77777777" w:rsidR="00EC5B1F" w:rsidRDefault="00EC5B1F" w:rsidP="00DE2809">
      <w:pPr>
        <w:spacing w:after="0" w:line="240" w:lineRule="auto"/>
      </w:pPr>
      <w:r>
        <w:separator/>
      </w:r>
    </w:p>
  </w:footnote>
  <w:footnote w:type="continuationSeparator" w:id="0">
    <w:p w14:paraId="48391569" w14:textId="77777777" w:rsidR="00EC5B1F" w:rsidRDefault="00EC5B1F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49B7" w14:textId="77777777" w:rsidR="00DE2809" w:rsidRDefault="00C74E68" w:rsidP="00C74E68">
    <w:pPr>
      <w:pStyle w:val="Header"/>
    </w:pPr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1E92BE" wp14:editId="0EF07A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A24882" w14:textId="77777777"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5D23BEF4" w14:textId="77777777" w:rsidR="00C74E68" w:rsidRDefault="00C74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D49"/>
    <w:rsid w:val="00031143"/>
    <w:rsid w:val="000B2362"/>
    <w:rsid w:val="000B37B0"/>
    <w:rsid w:val="000C2FA9"/>
    <w:rsid w:val="000C5BB2"/>
    <w:rsid w:val="00114C7D"/>
    <w:rsid w:val="00134B5A"/>
    <w:rsid w:val="0014306B"/>
    <w:rsid w:val="00151556"/>
    <w:rsid w:val="001A25EE"/>
    <w:rsid w:val="001C6D3F"/>
    <w:rsid w:val="00204FDD"/>
    <w:rsid w:val="00251161"/>
    <w:rsid w:val="00277D64"/>
    <w:rsid w:val="002A28FD"/>
    <w:rsid w:val="00300D81"/>
    <w:rsid w:val="00331D2E"/>
    <w:rsid w:val="00357034"/>
    <w:rsid w:val="00360C16"/>
    <w:rsid w:val="00376C8C"/>
    <w:rsid w:val="00381097"/>
    <w:rsid w:val="003A1C5B"/>
    <w:rsid w:val="003D0007"/>
    <w:rsid w:val="003E5416"/>
    <w:rsid w:val="00415394"/>
    <w:rsid w:val="00444572"/>
    <w:rsid w:val="00453C51"/>
    <w:rsid w:val="005015DB"/>
    <w:rsid w:val="0050403E"/>
    <w:rsid w:val="0058522A"/>
    <w:rsid w:val="005D279F"/>
    <w:rsid w:val="0060323D"/>
    <w:rsid w:val="006114A9"/>
    <w:rsid w:val="00653971"/>
    <w:rsid w:val="00670686"/>
    <w:rsid w:val="006851A5"/>
    <w:rsid w:val="006D195C"/>
    <w:rsid w:val="006D2537"/>
    <w:rsid w:val="006E79C0"/>
    <w:rsid w:val="00720B1B"/>
    <w:rsid w:val="0072248A"/>
    <w:rsid w:val="00725BF1"/>
    <w:rsid w:val="0075337D"/>
    <w:rsid w:val="00774E69"/>
    <w:rsid w:val="007A381E"/>
    <w:rsid w:val="007D4439"/>
    <w:rsid w:val="008828DE"/>
    <w:rsid w:val="008F413E"/>
    <w:rsid w:val="0090421E"/>
    <w:rsid w:val="00993D49"/>
    <w:rsid w:val="00995E32"/>
    <w:rsid w:val="009F5FB6"/>
    <w:rsid w:val="00A13AA9"/>
    <w:rsid w:val="00A36FC8"/>
    <w:rsid w:val="00A6429D"/>
    <w:rsid w:val="00A92C6A"/>
    <w:rsid w:val="00AA46A5"/>
    <w:rsid w:val="00AA6173"/>
    <w:rsid w:val="00AB39CE"/>
    <w:rsid w:val="00AC2060"/>
    <w:rsid w:val="00AE058D"/>
    <w:rsid w:val="00AF79F9"/>
    <w:rsid w:val="00B0010E"/>
    <w:rsid w:val="00B22B69"/>
    <w:rsid w:val="00B82914"/>
    <w:rsid w:val="00B96A75"/>
    <w:rsid w:val="00BF66EE"/>
    <w:rsid w:val="00C0353D"/>
    <w:rsid w:val="00C100F2"/>
    <w:rsid w:val="00C1258C"/>
    <w:rsid w:val="00C20EFD"/>
    <w:rsid w:val="00C443FF"/>
    <w:rsid w:val="00C625A0"/>
    <w:rsid w:val="00C66269"/>
    <w:rsid w:val="00C726F5"/>
    <w:rsid w:val="00C74E68"/>
    <w:rsid w:val="00C92B87"/>
    <w:rsid w:val="00CA2CDA"/>
    <w:rsid w:val="00CD501F"/>
    <w:rsid w:val="00D000D6"/>
    <w:rsid w:val="00D02B27"/>
    <w:rsid w:val="00D25E88"/>
    <w:rsid w:val="00DA0A28"/>
    <w:rsid w:val="00DA4078"/>
    <w:rsid w:val="00DE2809"/>
    <w:rsid w:val="00DE7CCD"/>
    <w:rsid w:val="00DF74DD"/>
    <w:rsid w:val="00E1126A"/>
    <w:rsid w:val="00E235F8"/>
    <w:rsid w:val="00E70AA8"/>
    <w:rsid w:val="00E85828"/>
    <w:rsid w:val="00EB5169"/>
    <w:rsid w:val="00EC5B1F"/>
    <w:rsid w:val="00ED4B94"/>
    <w:rsid w:val="00EF345D"/>
    <w:rsid w:val="00EF3B44"/>
    <w:rsid w:val="00F05DE4"/>
    <w:rsid w:val="00F25D71"/>
    <w:rsid w:val="00F43B5B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10FE1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4B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B1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26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6269"/>
  </w:style>
  <w:style w:type="character" w:customStyle="1" w:styleId="err">
    <w:name w:val="err"/>
    <w:basedOn w:val="DefaultParagraphFont"/>
    <w:rsid w:val="00AB39CE"/>
  </w:style>
  <w:style w:type="character" w:customStyle="1" w:styleId="p">
    <w:name w:val="p"/>
    <w:basedOn w:val="DefaultParagraphFont"/>
    <w:rsid w:val="00EF3B44"/>
  </w:style>
  <w:style w:type="character" w:customStyle="1" w:styleId="nt">
    <w:name w:val="nt"/>
    <w:basedOn w:val="DefaultParagraphFont"/>
    <w:rsid w:val="00EF3B44"/>
  </w:style>
  <w:style w:type="character" w:customStyle="1" w:styleId="na">
    <w:name w:val="na"/>
    <w:basedOn w:val="DefaultParagraphFont"/>
    <w:rsid w:val="00EF3B44"/>
  </w:style>
  <w:style w:type="character" w:customStyle="1" w:styleId="o">
    <w:name w:val="o"/>
    <w:basedOn w:val="DefaultParagraphFont"/>
    <w:rsid w:val="00EF3B44"/>
  </w:style>
  <w:style w:type="character" w:customStyle="1" w:styleId="s">
    <w:name w:val="s"/>
    <w:basedOn w:val="DefaultParagraphFont"/>
    <w:rsid w:val="00EF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Israel%20Tech%20Challenge\&#1504;&#1497;&#1497;&#1512;&#1493;&#1514;%20&#1512;&#1513;&#1502;&#1497;&#1497;&#1501;\Templates\Bootc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Bootcamp Template</Template>
  <TotalTime>13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Suslovich Rabl</dc:creator>
  <cp:lastModifiedBy>Omer Yahalom</cp:lastModifiedBy>
  <cp:revision>11</cp:revision>
  <cp:lastPrinted>2016-11-06T10:07:00Z</cp:lastPrinted>
  <dcterms:created xsi:type="dcterms:W3CDTF">2016-05-29T19:08:00Z</dcterms:created>
  <dcterms:modified xsi:type="dcterms:W3CDTF">2021-12-07T05:07:00Z</dcterms:modified>
</cp:coreProperties>
</file>